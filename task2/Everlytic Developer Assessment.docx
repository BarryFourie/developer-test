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77777777" w:rsidR="00267796" w:rsidRPr="00F65E87" w:rsidRDefault="00267796" w:rsidP="004B4ED7"/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7777777" w:rsidR="004B4ED7" w:rsidRPr="00F65E87" w:rsidRDefault="004B4ED7" w:rsidP="00F65E87">
            <w:pPr>
              <w:spacing w:after="120" w:line="276" w:lineRule="auto"/>
            </w:pP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7777777" w:rsidR="000860A0" w:rsidRDefault="000860A0" w:rsidP="000860A0"/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77777777" w:rsidR="000860A0" w:rsidRDefault="000860A0" w:rsidP="000860A0"/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77777777" w:rsidR="000860A0" w:rsidRDefault="000860A0" w:rsidP="000860A0"/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77777777" w:rsidR="000860A0" w:rsidRDefault="000860A0" w:rsidP="00BD038B"/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7777777" w:rsidR="000860A0" w:rsidRDefault="000860A0" w:rsidP="00BD038B"/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77777777" w:rsidR="000860A0" w:rsidRDefault="000860A0" w:rsidP="00BD038B"/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lastRenderedPageBreak/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77777777" w:rsidR="000E0837" w:rsidRDefault="000E0837" w:rsidP="00BD038B"/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77777777" w:rsidR="00907CA3" w:rsidRDefault="00907CA3" w:rsidP="00223DDA"/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5ACF3A7C" w:rsidR="00881BF3" w:rsidRPr="00881BF3" w:rsidRDefault="0074085A" w:rsidP="00881BF3">
      <w:pPr>
        <w:pStyle w:val="Heading3"/>
      </w:pPr>
      <w:r>
        <w:t xml:space="preserve">What </w:t>
      </w:r>
      <w:r w:rsidR="005A7675">
        <w:t>security issue is prevalent in the code below</w:t>
      </w:r>
      <w:bookmarkStart w:id="0" w:name="_GoBack"/>
      <w:bookmarkEnd w:id="0"/>
      <w:r w:rsidR="00584C8B">
        <w:t xml:space="preserve"> and how would you fix it?</w:t>
      </w:r>
      <w:r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&lt;div&gt;&lt;?=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77777777" w:rsidR="00907CA3" w:rsidRDefault="00907CA3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300703B3" w:rsidR="00907CA3" w:rsidRPr="00F65E87" w:rsidRDefault="00907CA3" w:rsidP="00907CA3">
      <w:pPr>
        <w:pStyle w:val="Heading3"/>
        <w:numPr>
          <w:ilvl w:val="0"/>
          <w:numId w:val="0"/>
        </w:numPr>
        <w:ind w:left="360"/>
      </w:pPr>
      <w:r>
        <w:br/>
      </w:r>
    </w:p>
    <w:sectPr w:rsidR="00907CA3" w:rsidRPr="00F65E87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8AF72" w14:textId="77777777" w:rsidR="00BC192C" w:rsidRDefault="00BC192C">
      <w:pPr>
        <w:spacing w:before="0" w:after="0" w:line="240" w:lineRule="auto"/>
      </w:pPr>
      <w:r>
        <w:separator/>
      </w:r>
    </w:p>
  </w:endnote>
  <w:endnote w:type="continuationSeparator" w:id="0">
    <w:p w14:paraId="45652AB5" w14:textId="77777777" w:rsidR="00BC192C" w:rsidRDefault="00BC19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81426" w14:textId="77777777" w:rsidR="00BC192C" w:rsidRDefault="00BC192C">
      <w:pPr>
        <w:spacing w:before="0" w:after="0" w:line="240" w:lineRule="auto"/>
      </w:pPr>
      <w:r>
        <w:separator/>
      </w:r>
    </w:p>
  </w:footnote>
  <w:footnote w:type="continuationSeparator" w:id="0">
    <w:p w14:paraId="4C668184" w14:textId="77777777" w:rsidR="00BC192C" w:rsidRDefault="00BC19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7CA3"/>
    <w:rsid w:val="0097631D"/>
    <w:rsid w:val="00993308"/>
    <w:rsid w:val="009A7E61"/>
    <w:rsid w:val="00A26BCF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43FBC"/>
    <w:rsid w:val="00DE749A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6048D8"/>
    <w:rsid w:val="006B317F"/>
    <w:rsid w:val="00C82CFB"/>
    <w:rsid w:val="00D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D0F4D8E3E4E7BB7252B0109D72135">
    <w:name w:val="122D0F4D8E3E4E7BB7252B0109D72135"/>
  </w:style>
  <w:style w:type="paragraph" w:customStyle="1" w:styleId="813DF4F26B464E0FA93FA9DAB5F58304">
    <w:name w:val="813DF4F26B464E0FA93FA9DAB5F58304"/>
  </w:style>
  <w:style w:type="paragraph" w:customStyle="1" w:styleId="FE49F0ABAE0F437EA6B6BDED22DA2FF6">
    <w:name w:val="FE49F0ABAE0F437EA6B6BDED22DA2FF6"/>
  </w:style>
  <w:style w:type="paragraph" w:customStyle="1" w:styleId="1C47319D8148441B8C39CE77AA50AD25">
    <w:name w:val="1C47319D8148441B8C39CE77AA50AD25"/>
  </w:style>
  <w:style w:type="paragraph" w:customStyle="1" w:styleId="D4A65186A31444FE9B8E11E70A554600">
    <w:name w:val="D4A65186A31444FE9B8E11E70A554600"/>
  </w:style>
  <w:style w:type="paragraph" w:customStyle="1" w:styleId="E169D25BC4E443E18A65645ADD743374">
    <w:name w:val="E169D25BC4E443E18A65645ADD743374"/>
  </w:style>
  <w:style w:type="paragraph" w:customStyle="1" w:styleId="5B9C5D08DD11420F92EE92D6319FDDAD">
    <w:name w:val="5B9C5D08DD11420F92EE92D6319FDDAD"/>
  </w:style>
  <w:style w:type="paragraph" w:customStyle="1" w:styleId="F8806DFE8A574F668EFE64F465EF3CDD">
    <w:name w:val="F8806DFE8A574F668EFE64F465EF3CDD"/>
  </w:style>
  <w:style w:type="paragraph" w:customStyle="1" w:styleId="6A055AE6169949DC88DE12FD7C5B6DBB">
    <w:name w:val="6A055AE6169949DC88DE12FD7C5B6DBB"/>
  </w:style>
  <w:style w:type="paragraph" w:customStyle="1" w:styleId="6673D0B0493F45D282B8F4635AF5D9FD">
    <w:name w:val="6673D0B0493F45D282B8F4635AF5D9FD"/>
  </w:style>
  <w:style w:type="paragraph" w:customStyle="1" w:styleId="22AFFC038F6C4654A7CE110742CCDDFD">
    <w:name w:val="22AFFC038F6C4654A7CE110742CCDDFD"/>
  </w:style>
  <w:style w:type="paragraph" w:customStyle="1" w:styleId="A35641BF2E6D4BDFB378A878AC492615">
    <w:name w:val="A35641BF2E6D4BDFB378A878AC492615"/>
  </w:style>
  <w:style w:type="paragraph" w:customStyle="1" w:styleId="3B3771EE568C49BDAFA3E1D56603579B">
    <w:name w:val="3B3771EE568C49BDAFA3E1D56603579B"/>
  </w:style>
  <w:style w:type="paragraph" w:customStyle="1" w:styleId="0FF34FAFA2204188A0EF0C232466FEBE">
    <w:name w:val="0FF34FAFA2204188A0EF0C232466FEBE"/>
  </w:style>
  <w:style w:type="paragraph" w:customStyle="1" w:styleId="7F153132E8304CA984E8E365DA5D2684">
    <w:name w:val="7F153132E8304CA984E8E365DA5D2684"/>
  </w:style>
  <w:style w:type="paragraph" w:customStyle="1" w:styleId="FA0D5202B2354E76B04E6BC60A307E7F">
    <w:name w:val="FA0D5202B2354E76B04E6BC60A307E7F"/>
  </w:style>
  <w:style w:type="paragraph" w:customStyle="1" w:styleId="5F5F5E07362A4C4DA96694EC6BFB9682">
    <w:name w:val="5F5F5E07362A4C4DA96694EC6BFB9682"/>
  </w:style>
  <w:style w:type="paragraph" w:customStyle="1" w:styleId="C1A8BFF5689C4888B60DAF040DA1EBD6">
    <w:name w:val="C1A8BFF5689C4888B60DAF040DA1EBD6"/>
  </w:style>
  <w:style w:type="paragraph" w:customStyle="1" w:styleId="EBC20339986A4C0E90699DEDEF01CA61">
    <w:name w:val="EBC20339986A4C0E90699DEDEF01CA61"/>
  </w:style>
  <w:style w:type="paragraph" w:customStyle="1" w:styleId="9A85DAC510554ABE96630E51C2437FF5">
    <w:name w:val="9A85DAC510554ABE96630E51C2437FF5"/>
  </w:style>
  <w:style w:type="paragraph" w:customStyle="1" w:styleId="DB9553C0C3B345A3A665E7B66F780C6B">
    <w:name w:val="DB9553C0C3B345A3A665E7B66F780C6B"/>
  </w:style>
  <w:style w:type="paragraph" w:customStyle="1" w:styleId="919528B2654543AF99589C02F22505BD">
    <w:name w:val="919528B2654543AF99589C02F22505BD"/>
  </w:style>
  <w:style w:type="paragraph" w:customStyle="1" w:styleId="24C70EDFD304472BA8E43CACB36B8A4B">
    <w:name w:val="24C70EDFD304472BA8E43CACB36B8A4B"/>
    <w:rsid w:val="00C82CFB"/>
  </w:style>
  <w:style w:type="paragraph" w:customStyle="1" w:styleId="6375A58C34534EEFB3DA5ED9952771D4">
    <w:name w:val="6375A58C34534EEFB3DA5ED9952771D4"/>
    <w:rsid w:val="00C82CFB"/>
  </w:style>
  <w:style w:type="paragraph" w:customStyle="1" w:styleId="431440E5C88A48FCA1D94BE7AE98E09F">
    <w:name w:val="431440E5C88A48FCA1D94BE7AE98E09F"/>
    <w:rsid w:val="00C82CFB"/>
  </w:style>
  <w:style w:type="paragraph" w:customStyle="1" w:styleId="561FE72481C442EC9A66D23F669DE132">
    <w:name w:val="561FE72481C442EC9A66D23F669DE132"/>
    <w:rsid w:val="006B317F"/>
  </w:style>
  <w:style w:type="paragraph" w:customStyle="1" w:styleId="F881693D3A9342EA8B449EC7CA3F60D4">
    <w:name w:val="F881693D3A9342EA8B449EC7CA3F60D4"/>
    <w:rsid w:val="006B317F"/>
  </w:style>
  <w:style w:type="paragraph" w:customStyle="1" w:styleId="BABAADA995044209ABD283CEAEF2290C">
    <w:name w:val="BABAADA995044209ABD283CEAEF2290C"/>
    <w:rsid w:val="006B317F"/>
  </w:style>
  <w:style w:type="paragraph" w:customStyle="1" w:styleId="CAB9BB93B65145F8BF9F71B1F65E2D32">
    <w:name w:val="CAB9BB93B65145F8BF9F71B1F65E2D32"/>
    <w:rsid w:val="006B317F"/>
  </w:style>
  <w:style w:type="paragraph" w:customStyle="1" w:styleId="5FEEB6FA1F024FC8A6742B598E4E69A1">
    <w:name w:val="5FEEB6FA1F024FC8A6742B598E4E69A1"/>
    <w:rsid w:val="006B317F"/>
  </w:style>
  <w:style w:type="paragraph" w:customStyle="1" w:styleId="3CEF98436C3A4EA996E174F1607BB1F2">
    <w:name w:val="3CEF98436C3A4EA996E174F1607BB1F2"/>
    <w:rsid w:val="006B317F"/>
  </w:style>
  <w:style w:type="paragraph" w:customStyle="1" w:styleId="06F52E1E5AAA4AC08D93688FCDE16250">
    <w:name w:val="06F52E1E5AAA4AC08D93688FCDE16250"/>
    <w:rsid w:val="006B317F"/>
  </w:style>
  <w:style w:type="paragraph" w:customStyle="1" w:styleId="523AC35CE9514C00B55D37200F1C658A">
    <w:name w:val="523AC35CE9514C00B55D37200F1C658A"/>
    <w:rsid w:val="006B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739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Abubakr Snyders</cp:lastModifiedBy>
  <cp:revision>9</cp:revision>
  <dcterms:created xsi:type="dcterms:W3CDTF">2017-11-06T11:56:00Z</dcterms:created>
  <dcterms:modified xsi:type="dcterms:W3CDTF">2018-08-24T15:50:00Z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